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2899"/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日历布局表"/>
      </w:tblPr>
      <w:tblGrid>
        <w:gridCol w:w="1483"/>
        <w:gridCol w:w="1483"/>
        <w:gridCol w:w="1483"/>
        <w:gridCol w:w="1484"/>
        <w:gridCol w:w="1482"/>
        <w:gridCol w:w="1482"/>
        <w:gridCol w:w="1484"/>
      </w:tblGrid>
      <w:tr w:rsidR="000A3300" w:rsidRPr="00FA72E2" w:rsidTr="000A3300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0A3300" w:rsidRPr="00FA72E2" w:rsidRDefault="000A3300" w:rsidP="000A3300">
            <w:pPr>
              <w:pStyle w:val="11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t>周一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0A3300" w:rsidRPr="00FA72E2" w:rsidRDefault="000A3300" w:rsidP="000A3300">
            <w:pPr>
              <w:pStyle w:val="11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t>周二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0A3300" w:rsidRPr="00FA72E2" w:rsidRDefault="000A3300" w:rsidP="000A3300">
            <w:pPr>
              <w:pStyle w:val="11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t>周三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0A3300" w:rsidRPr="00FA72E2" w:rsidRDefault="000A3300" w:rsidP="000A3300">
            <w:pPr>
              <w:pStyle w:val="11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t>周四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0A3300" w:rsidRPr="00FA72E2" w:rsidRDefault="000A3300" w:rsidP="000A3300">
            <w:pPr>
              <w:pStyle w:val="11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t>周五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0A3300" w:rsidRPr="00FA72E2" w:rsidRDefault="000A3300" w:rsidP="000A3300">
            <w:pPr>
              <w:pStyle w:val="11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t>周六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0A3300" w:rsidRPr="00FA72E2" w:rsidRDefault="000A3300" w:rsidP="000A3300">
            <w:pPr>
              <w:pStyle w:val="11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t>周日</w:t>
            </w:r>
          </w:p>
        </w:tc>
      </w:tr>
      <w:tr w:rsidR="000A3300" w:rsidRPr="00FA72E2" w:rsidTr="000A3300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  <w:noProof/>
              </w:rPr>
            </w:pP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DocVariable MonthStart \@ dddd </w:instrText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instrText>星期四</w:instrText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= “星期一" 1 ""\# 0#</w:instrText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MonthStart \@ dddd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 w:hint="eastAsia"/>
                <w:lang w:val="zh-CN" w:bidi="zh-CN"/>
              </w:rPr>
              <w:instrText>星期四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“星期二" 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=A2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&lt;&gt; 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=A2+1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Fonts w:ascii="Microsoft YaHei UI" w:eastAsia="Microsoft YaHei UI" w:hAnsi="Microsoft YaHei UI"/>
                <w:noProof/>
                <w:lang w:val="zh-CN" w:bidi="zh-CN"/>
              </w:rPr>
              <w:instrText>2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MonthStart \@ dddd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 w:hint="eastAsia"/>
                <w:lang w:val="zh-CN" w:bidi="zh-CN"/>
              </w:rPr>
              <w:instrText>星期四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“星期三" 01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=B2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&lt;&gt; 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=B2+1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Fonts w:ascii="Microsoft YaHei UI" w:eastAsia="Microsoft YaHei UI" w:hAnsi="Microsoft YaHei UI"/>
                <w:noProof/>
                <w:lang w:val="zh-CN" w:bidi="zh-CN"/>
              </w:rPr>
              <w:instrText>3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MonthStart \@ dddd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 w:hint="eastAsia"/>
                <w:lang w:val="zh-CN" w:bidi="zh-CN"/>
              </w:rPr>
              <w:instrText>星期四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“星期四" 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=C2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Fonts w:ascii="Microsoft YaHei UI" w:eastAsia="Microsoft YaHei UI" w:hAnsi="Microsoft YaHei UI"/>
                <w:noProof/>
                <w:lang w:val="zh-CN" w:bidi="zh-CN"/>
              </w:rPr>
              <w:instrText>3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&lt;&gt; 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=C2+1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Fonts w:ascii="Microsoft YaHei UI" w:eastAsia="Microsoft YaHei UI" w:hAnsi="Microsoft YaHei UI"/>
                <w:noProof/>
                <w:lang w:val="zh-CN" w:bidi="zh-CN"/>
              </w:rPr>
              <w:instrText>4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4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01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MonthStart \@ dddd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 w:hint="eastAsia"/>
                <w:lang w:val="zh-CN" w:bidi="zh-CN"/>
              </w:rPr>
              <w:instrText>星期四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= “星期五" 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=D2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1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&lt;&gt; 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=D2+1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02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  <w:noProof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IF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DocVariable MonthStart \@ dddd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>星期四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= “星期六" 1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IF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=E2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2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&lt;&gt; 0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=E2+1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3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""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3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instrText>\# 0#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t>03</w:t>
            </w:r>
            <w:r w:rsidRPr="00FA72E2">
              <w:rPr>
                <w:rStyle w:val="af6"/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MonthStart \@ dddd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>星期四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 “星期日" 1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=F2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3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&lt;&gt; 0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=F2+1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4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4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t>04</w: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</w:tr>
      <w:tr w:rsidR="000A3300" w:rsidRPr="00FA72E2" w:rsidTr="000A3300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</w:tr>
      <w:tr w:rsidR="000A3300" w:rsidRPr="00FA72E2" w:rsidTr="000A3300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  <w:noProof/>
              </w:rPr>
            </w:pP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instrText xml:space="preserve"> =G2+1\# 0# </w:instrText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05</w:t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=A4+1 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06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=B4+1\#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07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=C4+1 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08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=D4+1 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09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=E4+1\# 0#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t>10</w: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=F4+1\# 0#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t>11</w: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</w:tr>
      <w:tr w:rsidR="000A3300" w:rsidRPr="00FA72E2" w:rsidTr="000A3300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sdt>
          <w:sdtPr>
            <w:rPr>
              <w:rFonts w:ascii="Microsoft YaHei UI" w:eastAsia="Microsoft YaHei UI" w:hAnsi="Microsoft YaHei UI" w:hint="eastAsia"/>
            </w:rPr>
            <w:id w:val="333194189"/>
            <w:placeholder>
              <w:docPart w:val="DCB672A07E43CC4FA05C5CB9B23CD7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:rsidR="000A3300" w:rsidRPr="00FA72E2" w:rsidRDefault="000A3300" w:rsidP="000A3300">
                <w:pPr>
                  <w:rPr>
                    <w:rFonts w:ascii="Microsoft YaHei UI" w:eastAsia="Microsoft YaHei UI" w:hAnsi="Microsoft YaHei UI"/>
                  </w:rPr>
                </w:pPr>
                <w:r w:rsidRPr="00FA72E2">
                  <w:rPr>
                    <w:rFonts w:ascii="Microsoft YaHei UI" w:eastAsia="Microsoft YaHei UI" w:hAnsi="Microsoft YaHei UI" w:hint="eastAsia"/>
                    <w:noProof/>
                    <w:lang w:val="zh-CN" w:bidi="zh-CN"/>
                  </w:rPr>
                  <w:t>单击此处以替换文本。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</w:tr>
      <w:tr w:rsidR="000A3300" w:rsidRPr="00FA72E2" w:rsidTr="000A3300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=G4+1\#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12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=A6+1\#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13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=B6+1\#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14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=C6+1\#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15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=D6+1 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16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=E6+1\# 0#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t>17</w: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=F6+1\# 0#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t>18</w: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</w:tr>
      <w:tr w:rsidR="000A3300" w:rsidRPr="00FA72E2" w:rsidTr="000A3300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</w:tr>
      <w:tr w:rsidR="000A3300" w:rsidRPr="00FA72E2" w:rsidTr="000A3300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=G6+1\#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19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=A8+1\#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20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=B8+1\#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21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=C8+1\#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22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=D8+1\# 0#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23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=E8+1\# 0#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t>24</w: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=F8+1\# 0#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t>25</w: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</w:tr>
      <w:tr w:rsidR="000A3300" w:rsidRPr="00FA72E2" w:rsidTr="000A3300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</w:tr>
      <w:tr w:rsidR="000A3300" w:rsidRPr="00FA72E2" w:rsidTr="000A3300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=G8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25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=G8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25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lang w:val="zh-CN" w:bidi="zh-CN"/>
              </w:rPr>
              <w:instrText>30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=G8+1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26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26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26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=A10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26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=A10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26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lang w:val="zh-CN" w:bidi="zh-CN"/>
              </w:rPr>
              <w:instrText>30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=A10+1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27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27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27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=B10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27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=B10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27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lang w:val="zh-CN" w:bidi="zh-CN"/>
              </w:rPr>
              <w:instrText>30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=B10+1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28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28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28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=C10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28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=C10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28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lang w:val="zh-CN" w:bidi="zh-CN"/>
              </w:rPr>
              <w:instrText>30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=C10+1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29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="001B2D1A">
              <w:rPr>
                <w:rFonts w:ascii="Microsoft YaHei UI" w:eastAsia="Microsoft YaHei UI" w:hAnsi="Microsoft YaHei UI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29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="001B2D1A">
              <w:rPr>
                <w:rFonts w:ascii="Microsoft YaHei UI" w:eastAsia="Microsoft YaHei UI" w:hAnsi="Microsoft YaHei UI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29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=D10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29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=D10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29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lang w:val="zh-CN" w:bidi="zh-CN"/>
              </w:rPr>
              <w:instrText>30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=D10+1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30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30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="001B2D1A">
              <w:rPr>
                <w:rFonts w:ascii="Microsoft YaHei UI" w:eastAsia="Microsoft YaHei UI" w:hAnsi="Microsoft YaHei UI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t>30</w: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=E10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30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=E10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30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lang w:val="zh-CN" w:bidi="zh-CN"/>
              </w:rPr>
              <w:instrText>30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=E10+1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30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=F10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=F10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30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Style w:val="af6"/>
                <w:rFonts w:ascii="Microsoft YaHei UI" w:eastAsia="Microsoft YaHei UI" w:hAnsi="Microsoft YaHei UI"/>
                <w:lang w:val="zh-CN" w:bidi="zh-CN"/>
              </w:rPr>
              <w:instrText>30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=F10+1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Style w:val="af6"/>
                <w:rFonts w:ascii="Microsoft YaHei UI" w:eastAsia="Microsoft YaHei UI" w:hAnsi="Microsoft YaHei UI"/>
                <w:noProof/>
                <w:lang w:val="zh-CN" w:bidi="zh-CN"/>
              </w:rPr>
              <w:instrText>31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Style w:val="af6"/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</w:tr>
      <w:tr w:rsidR="000A3300" w:rsidRPr="00FA72E2" w:rsidTr="000A3300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</w:tr>
      <w:tr w:rsidR="000A3300" w:rsidRPr="00FA72E2" w:rsidTr="000A3300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=G10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=G10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Fonts w:ascii="Microsoft YaHei UI" w:eastAsia="Microsoft YaHei UI" w:hAnsi="Microsoft YaHei UI"/>
                <w:noProof/>
                <w:lang w:val="zh-CN" w:bidi="zh-CN"/>
              </w:rPr>
              <w:instrText>31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>
              <w:rPr>
                <w:rFonts w:ascii="Microsoft YaHei UI" w:eastAsia="Microsoft YaHei UI" w:hAnsi="Microsoft YaHei UI"/>
                <w:lang w:val="zh-CN" w:bidi="zh-CN"/>
              </w:rPr>
              <w:instrText>31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=G10+1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instrText>31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=A12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="001B2D1A">
              <w:rPr>
                <w:rFonts w:ascii="Microsoft YaHei UI" w:eastAsia="Microsoft YaHei UI" w:hAnsi="Microsoft YaHei UI"/>
                <w:noProof/>
                <w:lang w:val="zh-CN" w:bidi="zh-CN"/>
              </w:rPr>
              <w:instrText>0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 0,""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IF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=A12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instrText>31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&lt;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DocVariable MonthEnd \@ d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31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begin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=A12+1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separate"/>
            </w:r>
            <w:r w:rsidRPr="00FA72E2">
              <w:rPr>
                <w:rFonts w:ascii="Microsoft YaHei UI" w:eastAsia="Microsoft YaHei UI" w:hAnsi="Microsoft YaHei UI" w:hint="eastAsia"/>
                <w:noProof/>
                <w:lang w:val="zh-CN" w:bidi="zh-CN"/>
              </w:rPr>
              <w:instrText>31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 xml:space="preserve"> "" 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instrText>\# 0#</w:instrText>
            </w:r>
            <w:r w:rsidRPr="00FA72E2">
              <w:rPr>
                <w:rFonts w:ascii="Microsoft YaHei UI" w:eastAsia="Microsoft YaHei UI" w:hAnsi="Microsoft YaHei UI" w:hint="eastAsia"/>
                <w:lang w:val="zh-CN" w:bidi="zh-CN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0A3300" w:rsidRPr="00FA72E2" w:rsidRDefault="000A3300" w:rsidP="000A3300">
            <w:pPr>
              <w:pStyle w:val="af4"/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0A3300" w:rsidRPr="00FA72E2" w:rsidRDefault="000A3300" w:rsidP="000A3300">
            <w:pPr>
              <w:pStyle w:val="af4"/>
              <w:rPr>
                <w:rStyle w:val="af6"/>
                <w:rFonts w:ascii="Microsoft YaHei UI" w:eastAsia="Microsoft YaHei UI" w:hAnsi="Microsoft YaHei UI"/>
              </w:rPr>
            </w:pPr>
          </w:p>
        </w:tc>
      </w:tr>
      <w:tr w:rsidR="000A3300" w:rsidRPr="00FA72E2" w:rsidTr="000A3300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0A3300" w:rsidRPr="00FA72E2" w:rsidRDefault="000A3300" w:rsidP="000A3300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6951BA" w:rsidRPr="00FA72E2" w:rsidRDefault="001D4E88">
      <w:pPr>
        <w:pStyle w:val="a4"/>
        <w:rPr>
          <w:rFonts w:ascii="Microsoft YaHei UI" w:eastAsia="Microsoft YaHei UI" w:hAnsi="Microsoft YaHei UI"/>
        </w:rPr>
      </w:pPr>
      <w:r w:rsidRPr="00FA72E2">
        <w:rPr>
          <w:rFonts w:ascii="Microsoft YaHei UI" w:eastAsia="Microsoft YaHei UI" w:hAnsi="Microsoft YaHei UI" w:hint="eastAsia"/>
          <w:lang w:val="zh-CN" w:bidi="zh-CN"/>
        </w:rPr>
        <w:fldChar w:fldCharType="begin"/>
      </w:r>
      <w:r w:rsidRPr="00FA72E2">
        <w:rPr>
          <w:rFonts w:ascii="Microsoft YaHei UI" w:eastAsia="Microsoft YaHei UI" w:hAnsi="Microsoft YaHei UI" w:hint="eastAsia"/>
          <w:lang w:val="zh-CN" w:bidi="zh-CN"/>
        </w:rPr>
        <w:instrText xml:space="preserve"> DOCVARIABLE  MonthStart \@ MMM \* MERGEFORMAT </w:instrText>
      </w:r>
      <w:r w:rsidRPr="00FA72E2">
        <w:rPr>
          <w:rFonts w:ascii="Microsoft YaHei UI" w:eastAsia="Microsoft YaHei UI" w:hAnsi="Microsoft YaHei UI" w:hint="eastAsia"/>
          <w:lang w:val="zh-CN" w:bidi="zh-CN"/>
        </w:rPr>
        <w:fldChar w:fldCharType="separate"/>
      </w:r>
      <w:r w:rsidR="001B2D1A">
        <w:rPr>
          <w:rFonts w:ascii="Microsoft YaHei UI" w:eastAsia="Microsoft YaHei UI" w:hAnsi="Microsoft YaHei UI"/>
          <w:lang w:val="zh-CN" w:bidi="zh-CN"/>
        </w:rPr>
        <w:t>11月</w:t>
      </w:r>
      <w:r w:rsidRPr="00FA72E2">
        <w:rPr>
          <w:rFonts w:ascii="Microsoft YaHei UI" w:eastAsia="Microsoft YaHei UI" w:hAnsi="Microsoft YaHei UI" w:hint="eastAsia"/>
          <w:lang w:val="zh-CN" w:bidi="zh-CN"/>
        </w:rPr>
        <w:fldChar w:fldCharType="end"/>
      </w:r>
      <w:r w:rsidRPr="00FA72E2">
        <w:rPr>
          <w:rStyle w:val="af6"/>
          <w:rFonts w:ascii="Microsoft YaHei UI" w:eastAsia="Microsoft YaHei UI" w:hAnsi="Microsoft YaHei UI" w:hint="eastAsia"/>
          <w:lang w:val="zh-CN" w:bidi="zh-CN"/>
        </w:rPr>
        <w:fldChar w:fldCharType="begin"/>
      </w:r>
      <w:r w:rsidRPr="00FA72E2">
        <w:rPr>
          <w:rStyle w:val="af6"/>
          <w:rFonts w:ascii="Microsoft YaHei UI" w:eastAsia="Microsoft YaHei UI" w:hAnsi="Microsoft YaHei UI" w:hint="eastAsia"/>
          <w:lang w:val="zh-CN" w:bidi="zh-CN"/>
        </w:rPr>
        <w:instrText xml:space="preserve"> DOCVARIABLE  MonthStart \@  yyyy   \* MERGEFORMAT </w:instrText>
      </w:r>
      <w:r w:rsidRPr="00FA72E2">
        <w:rPr>
          <w:rStyle w:val="af6"/>
          <w:rFonts w:ascii="Microsoft YaHei UI" w:eastAsia="Microsoft YaHei UI" w:hAnsi="Microsoft YaHei UI" w:hint="eastAsia"/>
          <w:lang w:val="zh-CN" w:bidi="zh-CN"/>
        </w:rPr>
        <w:fldChar w:fldCharType="separate"/>
      </w:r>
      <w:r w:rsidR="001B2D1A">
        <w:rPr>
          <w:rStyle w:val="af6"/>
          <w:rFonts w:ascii="Microsoft YaHei UI" w:eastAsia="Microsoft YaHei UI" w:hAnsi="Microsoft YaHei UI"/>
          <w:lang w:val="zh-CN" w:bidi="zh-CN"/>
        </w:rPr>
        <w:t>2018</w:t>
      </w:r>
      <w:r w:rsidRPr="00FA72E2">
        <w:rPr>
          <w:rStyle w:val="af6"/>
          <w:rFonts w:ascii="Microsoft YaHei UI" w:eastAsia="Microsoft YaHei UI" w:hAnsi="Microsoft YaHei UI" w:hint="eastAsia"/>
          <w:lang w:val="zh-CN" w:bidi="zh-CN"/>
        </w:rPr>
        <w:fldChar w:fldCharType="end"/>
      </w:r>
    </w:p>
    <w:p w:rsidR="006951BA" w:rsidRDefault="006951BA">
      <w:pPr>
        <w:rPr>
          <w:rFonts w:ascii="Microsoft YaHei UI" w:eastAsia="Microsoft YaHei UI" w:hAnsi="Microsoft YaHei UI"/>
          <w:sz w:val="16"/>
          <w:szCs w:val="16"/>
        </w:rPr>
      </w:pPr>
    </w:p>
    <w:p w:rsidR="001B2D1A" w:rsidRDefault="001B2D1A">
      <w:pPr>
        <w:rPr>
          <w:rFonts w:ascii="Microsoft YaHei UI" w:eastAsia="Microsoft YaHei UI" w:hAnsi="Microsoft YaHei UI"/>
          <w:sz w:val="16"/>
          <w:szCs w:val="16"/>
        </w:rPr>
      </w:pPr>
    </w:p>
    <w:p w:rsidR="001B2D1A" w:rsidRPr="00FA72E2" w:rsidRDefault="001B2D1A">
      <w:pPr>
        <w:rPr>
          <w:rFonts w:ascii="Microsoft YaHei UI" w:eastAsia="Microsoft YaHei UI" w:hAnsi="Microsoft YaHei UI" w:hint="eastAsia"/>
          <w:sz w:val="16"/>
          <w:szCs w:val="16"/>
        </w:rPr>
      </w:pPr>
      <w:r>
        <w:rPr>
          <w:rFonts w:ascii="Microsoft YaHei UI" w:eastAsia="Microsoft YaHei UI" w:hAnsi="Microsoft YaHei UI"/>
          <w:sz w:val="16"/>
          <w:szCs w:val="16"/>
        </w:rPr>
        <w:lastRenderedPageBreak/>
        <w:t>Just for test!</w:t>
      </w:r>
      <w:bookmarkStart w:id="0" w:name="_GoBack"/>
      <w:bookmarkEnd w:id="0"/>
    </w:p>
    <w:sectPr w:rsidR="001B2D1A" w:rsidRPr="00FA72E2" w:rsidSect="00AE36D6">
      <w:pgSz w:w="11906" w:h="16838" w:code="9"/>
      <w:pgMar w:top="567" w:right="748" w:bottom="454" w:left="748" w:header="505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21D" w:rsidRDefault="001A621D">
      <w:pPr>
        <w:spacing w:after="0" w:line="240" w:lineRule="auto"/>
      </w:pPr>
      <w:r>
        <w:separator/>
      </w:r>
    </w:p>
  </w:endnote>
  <w:endnote w:type="continuationSeparator" w:id="0">
    <w:p w:rsidR="001A621D" w:rsidRDefault="001A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21D" w:rsidRDefault="001A621D">
      <w:pPr>
        <w:spacing w:after="0" w:line="240" w:lineRule="auto"/>
      </w:pPr>
      <w:r>
        <w:separator/>
      </w:r>
    </w:p>
  </w:footnote>
  <w:footnote w:type="continuationSeparator" w:id="0">
    <w:p w:rsidR="001A621D" w:rsidRDefault="001A6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18/11/30"/>
    <w:docVar w:name="MonthStart" w:val="2018/11/1"/>
  </w:docVars>
  <w:rsids>
    <w:rsidRoot w:val="001B2D1A"/>
    <w:rsid w:val="000A3300"/>
    <w:rsid w:val="001771C3"/>
    <w:rsid w:val="001A621D"/>
    <w:rsid w:val="001B2D1A"/>
    <w:rsid w:val="001D4E88"/>
    <w:rsid w:val="001E0A92"/>
    <w:rsid w:val="003448AA"/>
    <w:rsid w:val="00372831"/>
    <w:rsid w:val="003A2DE8"/>
    <w:rsid w:val="00585142"/>
    <w:rsid w:val="005E40C3"/>
    <w:rsid w:val="006164A7"/>
    <w:rsid w:val="006951BA"/>
    <w:rsid w:val="007C4017"/>
    <w:rsid w:val="007D4F57"/>
    <w:rsid w:val="00807A9A"/>
    <w:rsid w:val="009A718E"/>
    <w:rsid w:val="009C6385"/>
    <w:rsid w:val="00A55682"/>
    <w:rsid w:val="00A9513A"/>
    <w:rsid w:val="00AE36D6"/>
    <w:rsid w:val="00AF16B3"/>
    <w:rsid w:val="00B87856"/>
    <w:rsid w:val="00C3224D"/>
    <w:rsid w:val="00D1157A"/>
    <w:rsid w:val="00D700DB"/>
    <w:rsid w:val="00EB079B"/>
    <w:rsid w:val="00EE2684"/>
    <w:rsid w:val="00F24F2C"/>
    <w:rsid w:val="00F45057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73F12"/>
  <w15:docId w15:val="{3DA1D707-F2D4-EC4E-ACC1-C14B3499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232F34" w:themeColor="text2"/>
        <w:sz w:val="18"/>
        <w:szCs w:val="18"/>
        <w:lang w:val="en-US" w:eastAsia="zh-CN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期1"/>
    <w:basedOn w:val="a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a4">
    <w:name w:val="月份"/>
    <w:basedOn w:val="a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a5">
    <w:name w:val="Title"/>
    <w:basedOn w:val="a"/>
    <w:link w:val="a6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a6">
    <w:name w:val="标题 字符"/>
    <w:basedOn w:val="a0"/>
    <w:link w:val="a5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a7">
    <w:name w:val="Subtitle"/>
    <w:basedOn w:val="a"/>
    <w:link w:val="a8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a8">
    <w:name w:val="副标题 字符"/>
    <w:basedOn w:val="a0"/>
    <w:link w:val="a7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a9">
    <w:name w:val="Subtle Emphasis"/>
    <w:basedOn w:val="a0"/>
    <w:uiPriority w:val="19"/>
    <w:semiHidden/>
    <w:unhideWhenUsed/>
    <w:qFormat/>
    <w:rPr>
      <w:i/>
      <w:iCs/>
      <w:color w:val="232F34" w:themeColor="text2"/>
    </w:rPr>
  </w:style>
  <w:style w:type="character" w:styleId="aa">
    <w:name w:val="Intense Emphasis"/>
    <w:basedOn w:val="a0"/>
    <w:uiPriority w:val="21"/>
    <w:semiHidden/>
    <w:unhideWhenUsed/>
    <w:qFormat/>
    <w:rPr>
      <w:b/>
      <w:i/>
      <w:iCs/>
      <w:color w:val="C5882B" w:themeColor="accent1"/>
    </w:rPr>
  </w:style>
  <w:style w:type="paragraph" w:styleId="ab">
    <w:name w:val="Quote"/>
    <w:basedOn w:val="a"/>
    <w:next w:val="a"/>
    <w:link w:val="ac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ac">
    <w:name w:val="引用 字符"/>
    <w:basedOn w:val="a0"/>
    <w:link w:val="ab"/>
    <w:uiPriority w:val="29"/>
    <w:semiHidden/>
    <w:rPr>
      <w:i/>
      <w:iCs/>
      <w:sz w:val="28"/>
    </w:rPr>
  </w:style>
  <w:style w:type="paragraph" w:styleId="ad">
    <w:name w:val="Intense Quote"/>
    <w:basedOn w:val="a"/>
    <w:next w:val="a"/>
    <w:link w:val="ae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ae">
    <w:name w:val="明显引用 字符"/>
    <w:basedOn w:val="a0"/>
    <w:link w:val="ad"/>
    <w:uiPriority w:val="30"/>
    <w:semiHidden/>
    <w:rPr>
      <w:b/>
      <w:i/>
      <w:iCs/>
      <w:sz w:val="28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232F34" w:themeColor="text2"/>
    </w:rPr>
  </w:style>
  <w:style w:type="character" w:styleId="af0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af1">
    <w:name w:val="Book Title"/>
    <w:basedOn w:val="a0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Date"/>
    <w:basedOn w:val="a"/>
    <w:link w:val="af5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af6">
    <w:name w:val="Emphasis"/>
    <w:basedOn w:val="a0"/>
    <w:uiPriority w:val="20"/>
    <w:unhideWhenUsed/>
    <w:qFormat/>
    <w:rPr>
      <w:color w:val="936520" w:themeColor="accent1" w:themeShade="BF"/>
    </w:rPr>
  </w:style>
  <w:style w:type="character" w:customStyle="1" w:styleId="af5">
    <w:name w:val="日期 字符"/>
    <w:basedOn w:val="a0"/>
    <w:link w:val="af4"/>
    <w:uiPriority w:val="3"/>
    <w:rPr>
      <w:b/>
      <w:sz w:val="36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页眉 字符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页脚 字符"/>
    <w:basedOn w:val="a0"/>
    <w:link w:val="af9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ousanqi453/Library/Containers/com.microsoft.Word/Data/Library/Application%20Support/Microsoft/Office/16.0/DTS/zh-CN%7bD1D76B4C-6489-8347-841A-8D1FF5F10405%7d/%7b395389B2-2FF9-E341-BA11-81478D8948D1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B672A07E43CC4FA05C5CB9B23CD7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3FF08-0915-F24E-A42D-03B9D0CD4436}"/>
      </w:docPartPr>
      <w:docPartBody>
        <w:p w:rsidR="00000000" w:rsidRDefault="00F00F8D">
          <w:pPr>
            <w:pStyle w:val="DCB672A07E43CC4FA05C5CB9B23CD73F"/>
          </w:pPr>
          <w:r>
            <w:rPr>
              <w:noProof/>
              <w:lang w:val="zh-CN" w:bidi="zh-CN"/>
            </w:rPr>
            <w:t>单击此处以替换文本。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8D"/>
    <w:rsid w:val="00F0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B672A07E43CC4FA05C5CB9B23CD73F">
    <w:name w:val="DCB672A07E43CC4FA05C5CB9B23CD7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9F9080-D135-A04A-8519-B1330ABD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日历.dotm</Template>
  <TotalTime>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2018-11-09T07:40:00Z</dcterms:created>
  <dcterms:modified xsi:type="dcterms:W3CDTF">2018-11-09T07:41:00Z</dcterms:modified>
</cp:coreProperties>
</file>